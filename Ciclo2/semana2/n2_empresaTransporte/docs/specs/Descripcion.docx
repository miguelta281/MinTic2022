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70" w:rsidRPr="00CE40C6" w:rsidRDefault="00C13BA2" w:rsidP="007D0F70">
      <w:pPr>
        <w:jc w:val="center"/>
        <w:rPr>
          <w:b/>
          <w:sz w:val="40"/>
          <w:szCs w:val="28"/>
          <w:lang w:val="es-CO"/>
        </w:rPr>
      </w:pPr>
      <w:r w:rsidRPr="00CE40C6">
        <w:rPr>
          <w:b/>
          <w:sz w:val="40"/>
          <w:szCs w:val="28"/>
          <w:lang w:val="es-CO"/>
        </w:rPr>
        <w:t>EmpresaTransporte</w:t>
      </w:r>
    </w:p>
    <w:p w:rsidR="007D0F70" w:rsidRDefault="007D0F70" w:rsidP="007D0F70">
      <w:pPr>
        <w:pStyle w:val="Heading1"/>
      </w:pPr>
      <w:r>
        <w:t>Enunciado</w:t>
      </w:r>
    </w:p>
    <w:p w:rsidR="003A0A7E" w:rsidRDefault="00FA4FD1" w:rsidP="00B41C14">
      <w:pPr>
        <w:jc w:val="both"/>
        <w:rPr>
          <w:szCs w:val="18"/>
        </w:rPr>
      </w:pPr>
      <w:r w:rsidRPr="00B41C14">
        <w:rPr>
          <w:rFonts w:ascii="Arial" w:hAnsi="Arial" w:cs="Arial"/>
          <w:sz w:val="24"/>
          <w:szCs w:val="20"/>
        </w:rPr>
        <w:t xml:space="preserve"> </w:t>
      </w:r>
      <w:r w:rsidR="00B41C14" w:rsidRPr="00B41C14">
        <w:rPr>
          <w:szCs w:val="18"/>
        </w:rPr>
        <w:t>Se desea realizar una aplicación para el manejo de una mini empresa de transporte. La empresa tiene capacidad para administrar 4 camiones</w:t>
      </w:r>
      <w:r w:rsidR="003A0A7E">
        <w:rPr>
          <w:szCs w:val="18"/>
        </w:rPr>
        <w:t xml:space="preserve"> y sus cargas respectivas.</w:t>
      </w:r>
    </w:p>
    <w:p w:rsidR="003A0A7E" w:rsidRDefault="003A0A7E" w:rsidP="00B41C14">
      <w:pPr>
        <w:jc w:val="both"/>
        <w:rPr>
          <w:szCs w:val="18"/>
        </w:rPr>
      </w:pPr>
      <w:r>
        <w:rPr>
          <w:szCs w:val="18"/>
        </w:rPr>
        <w:t xml:space="preserve">De cada </w:t>
      </w:r>
      <w:r w:rsidR="00B41C14" w:rsidRPr="00B41C14">
        <w:rPr>
          <w:szCs w:val="18"/>
        </w:rPr>
        <w:t xml:space="preserve">camión </w:t>
      </w:r>
      <w:r>
        <w:rPr>
          <w:szCs w:val="18"/>
        </w:rPr>
        <w:t>se conoce:</w:t>
      </w:r>
    </w:p>
    <w:p w:rsidR="003A0A7E" w:rsidRDefault="003A0A7E" w:rsidP="003A0A7E">
      <w:pPr>
        <w:pStyle w:val="ListParagraph"/>
        <w:numPr>
          <w:ilvl w:val="0"/>
          <w:numId w:val="3"/>
        </w:numPr>
        <w:jc w:val="both"/>
        <w:rPr>
          <w:szCs w:val="18"/>
        </w:rPr>
      </w:pPr>
      <w:r>
        <w:rPr>
          <w:szCs w:val="18"/>
        </w:rPr>
        <w:t xml:space="preserve">La </w:t>
      </w:r>
      <w:r w:rsidR="00B41C14" w:rsidRPr="003A0A7E">
        <w:rPr>
          <w:szCs w:val="18"/>
        </w:rPr>
        <w:t>matrícula</w:t>
      </w:r>
      <w:r>
        <w:rPr>
          <w:szCs w:val="18"/>
        </w:rPr>
        <w:t>. Este es el identificador del camión.</w:t>
      </w:r>
    </w:p>
    <w:p w:rsidR="003A0A7E" w:rsidRDefault="003A0A7E" w:rsidP="003A0A7E">
      <w:pPr>
        <w:pStyle w:val="ListParagraph"/>
        <w:numPr>
          <w:ilvl w:val="0"/>
          <w:numId w:val="3"/>
        </w:numPr>
        <w:jc w:val="both"/>
        <w:rPr>
          <w:szCs w:val="18"/>
        </w:rPr>
      </w:pPr>
      <w:r>
        <w:rPr>
          <w:szCs w:val="18"/>
        </w:rPr>
        <w:t>La capacidad de carga, en kilogramos.</w:t>
      </w:r>
    </w:p>
    <w:p w:rsidR="00B41C14" w:rsidRDefault="003A0A7E" w:rsidP="003A0A7E">
      <w:pPr>
        <w:pStyle w:val="ListParagraph"/>
        <w:numPr>
          <w:ilvl w:val="0"/>
          <w:numId w:val="3"/>
        </w:numPr>
        <w:jc w:val="both"/>
        <w:rPr>
          <w:szCs w:val="18"/>
        </w:rPr>
      </w:pPr>
      <w:r>
        <w:rPr>
          <w:szCs w:val="18"/>
        </w:rPr>
        <w:t xml:space="preserve">El consumo de gasolina, </w:t>
      </w:r>
      <w:r w:rsidR="00B41C14" w:rsidRPr="003A0A7E">
        <w:rPr>
          <w:szCs w:val="18"/>
        </w:rPr>
        <w:t>en galones/kilómetro.</w:t>
      </w:r>
    </w:p>
    <w:p w:rsidR="003A0A7E" w:rsidRDefault="003A0A7E" w:rsidP="003A0A7E">
      <w:pPr>
        <w:pStyle w:val="ListParagraph"/>
        <w:numPr>
          <w:ilvl w:val="0"/>
          <w:numId w:val="3"/>
        </w:numPr>
        <w:jc w:val="both"/>
        <w:rPr>
          <w:szCs w:val="18"/>
        </w:rPr>
      </w:pPr>
      <w:r>
        <w:rPr>
          <w:szCs w:val="18"/>
        </w:rPr>
        <w:t>La carga actual, en kilogramos.</w:t>
      </w:r>
    </w:p>
    <w:p w:rsidR="000D0F0B" w:rsidRPr="000D0F0B" w:rsidRDefault="000D0F0B" w:rsidP="000D0F0B">
      <w:pPr>
        <w:jc w:val="both"/>
        <w:rPr>
          <w:szCs w:val="18"/>
        </w:rPr>
      </w:pPr>
      <w:r>
        <w:rPr>
          <w:szCs w:val="18"/>
        </w:rPr>
        <w:t>La aplicación también permite cargar y descargar los camiones. Al cargar un camión, se debe verificar si la capacidad del camión permite que el camión transporte la carga deseada.</w:t>
      </w:r>
    </w:p>
    <w:p w:rsidR="00B41C14" w:rsidRPr="00B41C14" w:rsidRDefault="000D0F0B" w:rsidP="00B41C14">
      <w:pPr>
        <w:jc w:val="both"/>
        <w:rPr>
          <w:szCs w:val="18"/>
        </w:rPr>
      </w:pPr>
      <w:r>
        <w:rPr>
          <w:szCs w:val="18"/>
        </w:rPr>
        <w:t>Adicionalmente, s</w:t>
      </w:r>
      <w:r w:rsidR="00B41C14" w:rsidRPr="00B41C14">
        <w:rPr>
          <w:szCs w:val="18"/>
        </w:rPr>
        <w:t xml:space="preserve">e desea que la aplicación sea capaz de determinar el mejor camión disponible para transportar una carga determinada. </w:t>
      </w:r>
      <w:r w:rsidR="00F665E5">
        <w:rPr>
          <w:szCs w:val="18"/>
        </w:rPr>
        <w:t xml:space="preserve">Se considera el mejor camión aquel que tiene, entre los camiones que </w:t>
      </w:r>
      <w:r w:rsidR="00B41C14" w:rsidRPr="00B41C14">
        <w:rPr>
          <w:szCs w:val="18"/>
        </w:rPr>
        <w:t>una capacidad suficiente para transportar el peso</w:t>
      </w:r>
      <w:r w:rsidR="00F665E5">
        <w:rPr>
          <w:szCs w:val="18"/>
        </w:rPr>
        <w:t xml:space="preserve"> dado</w:t>
      </w:r>
      <w:r w:rsidR="00B41C14" w:rsidRPr="00B41C14">
        <w:rPr>
          <w:szCs w:val="18"/>
        </w:rPr>
        <w:t xml:space="preserve">, el </w:t>
      </w:r>
      <w:r w:rsidR="00F665E5">
        <w:rPr>
          <w:szCs w:val="18"/>
        </w:rPr>
        <w:t>m</w:t>
      </w:r>
      <w:r w:rsidR="00B41C14" w:rsidRPr="00B41C14">
        <w:rPr>
          <w:szCs w:val="18"/>
        </w:rPr>
        <w:t xml:space="preserve">enor consumo. En caso de no tener un camión con la capacidad suficiente, debe informar que no hay </w:t>
      </w:r>
      <w:r w:rsidR="00F665E5">
        <w:rPr>
          <w:szCs w:val="18"/>
        </w:rPr>
        <w:t>ningú</w:t>
      </w:r>
      <w:r w:rsidR="00B41C14" w:rsidRPr="00B41C14">
        <w:rPr>
          <w:szCs w:val="18"/>
        </w:rPr>
        <w:t>n camión disponible.</w:t>
      </w:r>
    </w:p>
    <w:p w:rsidR="00FA4FD1" w:rsidRDefault="00FA4FD1" w:rsidP="00FA4FD1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9724A0" w:rsidRDefault="009724A0" w:rsidP="009724A0">
      <w:pPr>
        <w:pStyle w:val="Heading1"/>
      </w:pPr>
      <w:r>
        <w:lastRenderedPageBreak/>
        <w:t>Interfaz</w:t>
      </w:r>
    </w:p>
    <w:p w:rsidR="000977D3" w:rsidRDefault="00897BC3" w:rsidP="007D0F70">
      <w:pPr>
        <w:pStyle w:val="TituloPrincipla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FB715EB" wp14:editId="4DCAB4AA">
            <wp:extent cx="5400040" cy="505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4A0" w:rsidRPr="007D0F70" w:rsidRDefault="009724A0" w:rsidP="007D0F70">
      <w:pPr>
        <w:pStyle w:val="TituloPrincipla"/>
        <w:rPr>
          <w:sz w:val="32"/>
          <w:szCs w:val="32"/>
        </w:rPr>
      </w:pPr>
    </w:p>
    <w:sectPr w:rsidR="009724A0" w:rsidRPr="007D0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686" w:rsidRDefault="00836686" w:rsidP="003066AA">
      <w:pPr>
        <w:spacing w:after="0" w:line="240" w:lineRule="auto"/>
      </w:pPr>
      <w:r>
        <w:separator/>
      </w:r>
    </w:p>
  </w:endnote>
  <w:endnote w:type="continuationSeparator" w:id="0">
    <w:p w:rsidR="00836686" w:rsidRDefault="00836686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86" w:rsidRDefault="00836686" w:rsidP="003066AA">
      <w:pPr>
        <w:spacing w:after="0" w:line="240" w:lineRule="auto"/>
      </w:pPr>
      <w:r>
        <w:separator/>
      </w:r>
    </w:p>
  </w:footnote>
  <w:footnote w:type="continuationSeparator" w:id="0">
    <w:p w:rsidR="00836686" w:rsidRDefault="00836686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Header"/>
                  <w:jc w:val="right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Header"/>
          </w:pPr>
        </w:p>
      </w:tc>
    </w:tr>
  </w:tbl>
  <w:p w:rsidR="003066AA" w:rsidRDefault="00306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15A6"/>
    <w:multiLevelType w:val="hybridMultilevel"/>
    <w:tmpl w:val="48AC58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149578B"/>
    <w:multiLevelType w:val="hybridMultilevel"/>
    <w:tmpl w:val="E03282B4"/>
    <w:lvl w:ilvl="0" w:tplc="546C1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0D0544"/>
    <w:multiLevelType w:val="hybridMultilevel"/>
    <w:tmpl w:val="3E4A16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70"/>
    <w:rsid w:val="000977D3"/>
    <w:rsid w:val="000C568A"/>
    <w:rsid w:val="000D0F0B"/>
    <w:rsid w:val="00163FBE"/>
    <w:rsid w:val="00210A23"/>
    <w:rsid w:val="00300F47"/>
    <w:rsid w:val="003066AA"/>
    <w:rsid w:val="003A0A7E"/>
    <w:rsid w:val="005F04A9"/>
    <w:rsid w:val="006D46FC"/>
    <w:rsid w:val="007D0F70"/>
    <w:rsid w:val="00836686"/>
    <w:rsid w:val="00897BC3"/>
    <w:rsid w:val="0096601C"/>
    <w:rsid w:val="009724A0"/>
    <w:rsid w:val="00A517A7"/>
    <w:rsid w:val="00A86D36"/>
    <w:rsid w:val="00B41C14"/>
    <w:rsid w:val="00BA3024"/>
    <w:rsid w:val="00C13BA2"/>
    <w:rsid w:val="00C16249"/>
    <w:rsid w:val="00CE40C6"/>
    <w:rsid w:val="00E13E70"/>
    <w:rsid w:val="00E22278"/>
    <w:rsid w:val="00F665E5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1656C"/>
  <w15:docId w15:val="{125C4A9C-0CF7-4865-A2C2-4A51FB5F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0F70"/>
  </w:style>
  <w:style w:type="paragraph" w:styleId="Heading1">
    <w:name w:val="heading 1"/>
    <w:basedOn w:val="Normal"/>
    <w:next w:val="Normal"/>
    <w:link w:val="Heading1Char"/>
    <w:qFormat/>
    <w:rsid w:val="007D0F7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D0F7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7D0F70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97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3A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79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VaNeSsA</cp:lastModifiedBy>
  <cp:revision>9</cp:revision>
  <dcterms:created xsi:type="dcterms:W3CDTF">2016-10-03T17:14:00Z</dcterms:created>
  <dcterms:modified xsi:type="dcterms:W3CDTF">2017-06-28T05:03:00Z</dcterms:modified>
</cp:coreProperties>
</file>