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0F70" w:rsidRPr="00EB20F0" w:rsidRDefault="006E42F3" w:rsidP="007D0F70">
      <w:pPr>
        <w:jc w:val="center"/>
        <w:rPr>
          <w:b/>
          <w:sz w:val="40"/>
          <w:szCs w:val="28"/>
          <w:lang w:val="es-CO"/>
        </w:rPr>
      </w:pPr>
      <w:r w:rsidRPr="00EB20F0">
        <w:rPr>
          <w:b/>
          <w:sz w:val="40"/>
          <w:szCs w:val="28"/>
          <w:lang w:val="es-CO"/>
        </w:rPr>
        <w:t>Tienda</w:t>
      </w:r>
    </w:p>
    <w:p w:rsidR="007D0F70" w:rsidRDefault="007D0F70" w:rsidP="007D0F70">
      <w:pPr>
        <w:pStyle w:val="Ttulo1"/>
      </w:pPr>
      <w:r>
        <w:t>Enunciado</w:t>
      </w:r>
    </w:p>
    <w:p w:rsidR="007507B9" w:rsidRDefault="007507B9" w:rsidP="001C0C54">
      <w:pPr>
        <w:jc w:val="both"/>
      </w:pPr>
      <w:r w:rsidRPr="000227AB">
        <w:t>Se desea crear una aplicación que permita mane</w:t>
      </w:r>
      <w:r w:rsidR="006C7F47">
        <w:t>jar el inventario de una tienda</w:t>
      </w:r>
      <w:r w:rsidR="00680E4F">
        <w:t>, conocer cuánto dinero hay en caja</w:t>
      </w:r>
      <w:r w:rsidR="006C7F47">
        <w:t xml:space="preserve"> y tener un control de estadísticas</w:t>
      </w:r>
      <w:r w:rsidR="00680E4F">
        <w:t xml:space="preserve"> de ventas</w:t>
      </w:r>
      <w:r w:rsidR="006C7F47">
        <w:t xml:space="preserve">. </w:t>
      </w:r>
      <w:r w:rsidR="00FA4FD1" w:rsidRPr="000227AB">
        <w:t xml:space="preserve"> </w:t>
      </w:r>
    </w:p>
    <w:p w:rsidR="00D20BA0" w:rsidRDefault="00D20BA0" w:rsidP="001C0C54">
      <w:pPr>
        <w:jc w:val="both"/>
      </w:pPr>
      <w:r>
        <w:t>La tienda maneja cuatro productos. De cada uno de ellos se maneja la siguiente información:</w:t>
      </w:r>
    </w:p>
    <w:p w:rsidR="00D20BA0" w:rsidRDefault="00D20BA0" w:rsidP="00D20BA0">
      <w:pPr>
        <w:pStyle w:val="Prrafodelista"/>
        <w:numPr>
          <w:ilvl w:val="0"/>
          <w:numId w:val="3"/>
        </w:numPr>
        <w:jc w:val="both"/>
      </w:pPr>
      <w:r>
        <w:t>Nombre</w:t>
      </w:r>
      <w:r w:rsidR="00D561A7">
        <w:t>. No pueden haber dos productos con el mismo nombre.</w:t>
      </w:r>
    </w:p>
    <w:p w:rsidR="00D20BA0" w:rsidRDefault="00D20BA0" w:rsidP="00D20BA0">
      <w:pPr>
        <w:pStyle w:val="Prrafodelista"/>
        <w:numPr>
          <w:ilvl w:val="0"/>
          <w:numId w:val="3"/>
        </w:numPr>
        <w:jc w:val="both"/>
      </w:pPr>
      <w:r>
        <w:t>Tipo (puede ser un producto de papelería, supermercado o droguería).</w:t>
      </w:r>
    </w:p>
    <w:p w:rsidR="00D20BA0" w:rsidRDefault="00D20BA0" w:rsidP="00D20BA0">
      <w:pPr>
        <w:pStyle w:val="Prrafodelista"/>
        <w:numPr>
          <w:ilvl w:val="0"/>
          <w:numId w:val="3"/>
        </w:numPr>
        <w:jc w:val="both"/>
      </w:pPr>
      <w:r>
        <w:t>Cantidad actual del producto en la tienda (número de unidades disponibles para la venta que hay en bodega.</w:t>
      </w:r>
    </w:p>
    <w:p w:rsidR="00D20BA0" w:rsidRDefault="00D20BA0" w:rsidP="00D20BA0">
      <w:pPr>
        <w:pStyle w:val="Prrafodelista"/>
        <w:numPr>
          <w:ilvl w:val="0"/>
          <w:numId w:val="3"/>
        </w:numPr>
        <w:jc w:val="both"/>
      </w:pPr>
      <w:r>
        <w:t xml:space="preserve">Cantidad mínima para abastecimiento (número de productos por debajo del cual se </w:t>
      </w:r>
      <w:r w:rsidR="0053597F">
        <w:t>puede</w:t>
      </w:r>
      <w:r>
        <w:t xml:space="preserve"> hacer un nuevo pedido al proveedor).</w:t>
      </w:r>
    </w:p>
    <w:p w:rsidR="00D20BA0" w:rsidRDefault="00D20BA0" w:rsidP="00D20BA0">
      <w:pPr>
        <w:pStyle w:val="Prrafodelista"/>
        <w:numPr>
          <w:ilvl w:val="0"/>
          <w:numId w:val="3"/>
        </w:numPr>
        <w:jc w:val="both"/>
      </w:pPr>
      <w:r>
        <w:t>Precio base de venta por unidad.</w:t>
      </w:r>
    </w:p>
    <w:p w:rsidR="00D20BA0" w:rsidRDefault="00D20BA0" w:rsidP="00D20BA0">
      <w:pPr>
        <w:pStyle w:val="Prrafodelista"/>
        <w:jc w:val="both"/>
      </w:pPr>
    </w:p>
    <w:p w:rsidR="00D20BA0" w:rsidRDefault="001C0C54" w:rsidP="001C0C54">
      <w:pPr>
        <w:jc w:val="both"/>
      </w:pPr>
      <w:r w:rsidRPr="00AD28F4">
        <w:t>Para calcular el precio final de cada producto, se deben sumar los impuestos que define la ley</w:t>
      </w:r>
      <w:r w:rsidR="005712A6">
        <w:t xml:space="preserve"> (IVA)</w:t>
      </w:r>
      <w:r w:rsidRPr="00AD28F4">
        <w:t>. Dichos impuestos dependen del tipo de</w:t>
      </w:r>
      <w:r w:rsidR="00D20BA0">
        <w:t>l</w:t>
      </w:r>
      <w:r w:rsidRPr="00AD28F4">
        <w:t xml:space="preserve"> producto</w:t>
      </w:r>
      <w:r w:rsidR="00D20BA0">
        <w:t>, de la siguiente manera</w:t>
      </w:r>
      <w:r w:rsidRPr="00AD28F4">
        <w:t xml:space="preserve">: </w:t>
      </w:r>
    </w:p>
    <w:p w:rsidR="005712A6" w:rsidRDefault="00D20BA0" w:rsidP="00D20BA0">
      <w:pPr>
        <w:pStyle w:val="Prrafodelista"/>
        <w:numPr>
          <w:ilvl w:val="0"/>
          <w:numId w:val="4"/>
        </w:numPr>
        <w:jc w:val="both"/>
      </w:pPr>
      <w:r>
        <w:t xml:space="preserve">Papelería: </w:t>
      </w:r>
      <w:r w:rsidR="001C0C54" w:rsidRPr="00AD28F4">
        <w:t>16%</w:t>
      </w:r>
    </w:p>
    <w:p w:rsidR="005712A6" w:rsidRDefault="005712A6" w:rsidP="00D20BA0">
      <w:pPr>
        <w:pStyle w:val="Prrafodelista"/>
        <w:numPr>
          <w:ilvl w:val="0"/>
          <w:numId w:val="4"/>
        </w:numPr>
        <w:jc w:val="both"/>
      </w:pPr>
      <w:r>
        <w:t>S</w:t>
      </w:r>
      <w:r w:rsidR="001C0C54" w:rsidRPr="00AD28F4">
        <w:t>upermercado</w:t>
      </w:r>
      <w:r>
        <w:t>:</w:t>
      </w:r>
      <w:r w:rsidR="001C0C54" w:rsidRPr="00AD28F4">
        <w:t xml:space="preserve"> 4% </w:t>
      </w:r>
    </w:p>
    <w:p w:rsidR="005712A6" w:rsidRDefault="005712A6" w:rsidP="00D20BA0">
      <w:pPr>
        <w:pStyle w:val="Prrafodelista"/>
        <w:numPr>
          <w:ilvl w:val="0"/>
          <w:numId w:val="4"/>
        </w:numPr>
        <w:jc w:val="both"/>
      </w:pPr>
      <w:r>
        <w:t>D</w:t>
      </w:r>
      <w:r w:rsidR="001C0C54" w:rsidRPr="00AD28F4">
        <w:t>roguería</w:t>
      </w:r>
      <w:r>
        <w:t xml:space="preserve">: </w:t>
      </w:r>
      <w:r w:rsidR="001C0C54" w:rsidRPr="00AD28F4">
        <w:t xml:space="preserve">12%. </w:t>
      </w:r>
    </w:p>
    <w:p w:rsidR="001C0C54" w:rsidRDefault="00906292" w:rsidP="005712A6">
      <w:pPr>
        <w:jc w:val="both"/>
      </w:pPr>
      <w:r>
        <w:t>Eso quiere decir</w:t>
      </w:r>
      <w:r w:rsidR="001C0C54" w:rsidRPr="00AD28F4">
        <w:t xml:space="preserve"> que si un lápiz tiene un precio base de $10, el precio final será de $11,6 considerando que un lápiz es un producto de papelería, y sobre estos se debe pagar el 16% de impuestos.</w:t>
      </w:r>
    </w:p>
    <w:p w:rsidR="005712A6" w:rsidRDefault="005712A6" w:rsidP="005712A6">
      <w:pPr>
        <w:pStyle w:val="NormalWeb"/>
        <w:jc w:val="both"/>
        <w:rPr>
          <w:rFonts w:ascii="Arial" w:hAnsi="Arial" w:cs="Arial"/>
          <w:sz w:val="20"/>
          <w:szCs w:val="20"/>
        </w:rPr>
      </w:pPr>
      <w:r w:rsidRPr="005E0D18">
        <w:rPr>
          <w:rFonts w:asciiTheme="minorHAnsi" w:eastAsiaTheme="minorHAnsi" w:hAnsiTheme="minorHAnsi" w:cstheme="minorBidi"/>
          <w:sz w:val="22"/>
          <w:szCs w:val="22"/>
          <w:lang w:eastAsia="en-US"/>
        </w:rPr>
        <w:t>El programa debe permitir al usuario</w:t>
      </w:r>
      <w:r>
        <w:rPr>
          <w:rFonts w:ascii="Arial" w:hAnsi="Arial" w:cs="Arial"/>
          <w:sz w:val="20"/>
          <w:szCs w:val="20"/>
        </w:rPr>
        <w:t>:</w:t>
      </w:r>
    </w:p>
    <w:p w:rsidR="005E0D18" w:rsidRDefault="00AF3B67" w:rsidP="00AF3B67">
      <w:pPr>
        <w:pStyle w:val="NormalWeb"/>
        <w:numPr>
          <w:ilvl w:val="0"/>
          <w:numId w:val="8"/>
        </w:numPr>
        <w:spacing w:after="120" w:afterAutospacing="0"/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Visualizar la información de los productos.</w:t>
      </w:r>
    </w:p>
    <w:p w:rsidR="00AF3B67" w:rsidRDefault="00AF3B67" w:rsidP="00AF3B67">
      <w:pPr>
        <w:pStyle w:val="NormalWeb"/>
        <w:numPr>
          <w:ilvl w:val="0"/>
          <w:numId w:val="8"/>
        </w:numPr>
        <w:spacing w:after="120" w:afterAutospacing="0"/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Vender un producto.</w:t>
      </w:r>
    </w:p>
    <w:p w:rsidR="00AF3B67" w:rsidRDefault="00AF3B67" w:rsidP="00AF3B67">
      <w:pPr>
        <w:pStyle w:val="NormalWeb"/>
        <w:numPr>
          <w:ilvl w:val="0"/>
          <w:numId w:val="8"/>
        </w:numPr>
        <w:spacing w:after="120" w:afterAutospacing="0"/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Abastecer la tienda con un producto.</w:t>
      </w:r>
    </w:p>
    <w:p w:rsidR="00053241" w:rsidRDefault="00053241" w:rsidP="00AF3B67">
      <w:pPr>
        <w:pStyle w:val="NormalWeb"/>
        <w:numPr>
          <w:ilvl w:val="0"/>
          <w:numId w:val="8"/>
        </w:numPr>
        <w:spacing w:after="120" w:afterAutospacing="0"/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Cambiar un producto.</w:t>
      </w:r>
    </w:p>
    <w:p w:rsidR="00AF3B67" w:rsidRDefault="00AF3B67" w:rsidP="00AF3B67">
      <w:pPr>
        <w:pStyle w:val="NormalWeb"/>
        <w:numPr>
          <w:ilvl w:val="0"/>
          <w:numId w:val="8"/>
        </w:numPr>
        <w:spacing w:after="120" w:afterAutospacing="0"/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Calcular estadísticas de ventas:</w:t>
      </w:r>
    </w:p>
    <w:p w:rsidR="00AF3B67" w:rsidRDefault="00AF3B67" w:rsidP="00AF3B67">
      <w:pPr>
        <w:pStyle w:val="TituloPrincipla"/>
        <w:numPr>
          <w:ilvl w:val="0"/>
          <w:numId w:val="10"/>
        </w:numPr>
        <w:spacing w:after="120"/>
        <w:jc w:val="left"/>
        <w:rPr>
          <w:b w:val="0"/>
          <w:sz w:val="18"/>
          <w:szCs w:val="18"/>
        </w:rPr>
      </w:pPr>
      <w:r>
        <w:rPr>
          <w:b w:val="0"/>
          <w:sz w:val="18"/>
          <w:szCs w:val="18"/>
        </w:rPr>
        <w:t>El producto más vendido.</w:t>
      </w:r>
    </w:p>
    <w:p w:rsidR="00AF3B67" w:rsidRDefault="00AF3B67" w:rsidP="00AF3B67">
      <w:pPr>
        <w:pStyle w:val="TituloPrincipla"/>
        <w:numPr>
          <w:ilvl w:val="0"/>
          <w:numId w:val="10"/>
        </w:numPr>
        <w:spacing w:after="120"/>
        <w:jc w:val="left"/>
        <w:rPr>
          <w:b w:val="0"/>
          <w:sz w:val="18"/>
          <w:szCs w:val="18"/>
        </w:rPr>
      </w:pPr>
      <w:r>
        <w:rPr>
          <w:b w:val="0"/>
          <w:sz w:val="18"/>
          <w:szCs w:val="18"/>
        </w:rPr>
        <w:t>El producto menos vendido.</w:t>
      </w:r>
    </w:p>
    <w:p w:rsidR="00AF3B67" w:rsidRDefault="00AF3B67" w:rsidP="00AF3B67">
      <w:pPr>
        <w:pStyle w:val="TituloPrincipla"/>
        <w:numPr>
          <w:ilvl w:val="0"/>
          <w:numId w:val="10"/>
        </w:numPr>
        <w:spacing w:after="120"/>
        <w:jc w:val="left"/>
        <w:rPr>
          <w:b w:val="0"/>
          <w:sz w:val="18"/>
          <w:szCs w:val="18"/>
        </w:rPr>
      </w:pPr>
      <w:r>
        <w:rPr>
          <w:b w:val="0"/>
          <w:sz w:val="18"/>
          <w:szCs w:val="18"/>
        </w:rPr>
        <w:t>La cantidad total de dinero obtenido por las ventas de la tienda.</w:t>
      </w:r>
    </w:p>
    <w:p w:rsidR="00AF3B67" w:rsidRPr="00AF3B67" w:rsidRDefault="00AF3B67" w:rsidP="00AF3B67">
      <w:pPr>
        <w:pStyle w:val="TituloPrincipla"/>
        <w:numPr>
          <w:ilvl w:val="0"/>
          <w:numId w:val="10"/>
        </w:numPr>
        <w:spacing w:after="120"/>
        <w:jc w:val="left"/>
        <w:rPr>
          <w:b w:val="0"/>
          <w:sz w:val="18"/>
          <w:szCs w:val="18"/>
        </w:rPr>
      </w:pPr>
      <w:r w:rsidRPr="00AF3B67">
        <w:rPr>
          <w:b w:val="0"/>
          <w:sz w:val="18"/>
          <w:szCs w:val="18"/>
        </w:rPr>
        <w:t>La cantidad de dinero promedio obtenido por unidad de producto vendida.</w:t>
      </w:r>
    </w:p>
    <w:p w:rsidR="00AF3B67" w:rsidRDefault="00AF3B67" w:rsidP="00AF3B67">
      <w:pPr>
        <w:pStyle w:val="NormalWeb"/>
        <w:jc w:val="both"/>
        <w:rPr>
          <w:rFonts w:ascii="Arial" w:hAnsi="Arial" w:cs="Arial"/>
          <w:sz w:val="20"/>
          <w:szCs w:val="20"/>
        </w:rPr>
      </w:pPr>
    </w:p>
    <w:p w:rsidR="005712A6" w:rsidRPr="00AD28F4" w:rsidRDefault="005712A6" w:rsidP="005712A6">
      <w:pPr>
        <w:jc w:val="both"/>
      </w:pPr>
    </w:p>
    <w:p w:rsidR="00FA4FD1" w:rsidRDefault="00FA4FD1" w:rsidP="00FA4FD1">
      <w:pPr>
        <w:pStyle w:val="NormalWeb"/>
        <w:jc w:val="both"/>
        <w:rPr>
          <w:rFonts w:ascii="Arial" w:hAnsi="Arial" w:cs="Arial"/>
          <w:sz w:val="20"/>
          <w:szCs w:val="20"/>
        </w:rPr>
      </w:pPr>
    </w:p>
    <w:p w:rsidR="009724A0" w:rsidRDefault="009724A0" w:rsidP="009724A0">
      <w:pPr>
        <w:pStyle w:val="Ttulo1"/>
      </w:pPr>
      <w:r>
        <w:t>Interfaz</w:t>
      </w:r>
    </w:p>
    <w:p w:rsidR="000977D3" w:rsidRPr="009F2517" w:rsidRDefault="009F2517" w:rsidP="007D0F70">
      <w:pPr>
        <w:pStyle w:val="TituloPrincipla"/>
        <w:rPr>
          <w:sz w:val="32"/>
          <w:szCs w:val="32"/>
          <w:u w:val="single"/>
        </w:rPr>
      </w:pPr>
      <w:r>
        <w:rPr>
          <w:noProof/>
          <w:sz w:val="32"/>
          <w:szCs w:val="32"/>
          <w:lang w:val="es-CO" w:eastAsia="es-CO"/>
        </w:rPr>
        <w:drawing>
          <wp:inline distT="0" distB="0" distL="0" distR="0">
            <wp:extent cx="5400040" cy="4870890"/>
            <wp:effectExtent l="0" t="0" r="0" b="6350"/>
            <wp:docPr id="4" name="Imagen 4" descr="C:\Users\Mario Villamizar\Desktop\Fig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io Villamizar\Desktop\Fig2.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87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4A0" w:rsidRPr="007D0F70" w:rsidRDefault="009724A0" w:rsidP="007D0F70">
      <w:pPr>
        <w:pStyle w:val="TituloPrincipla"/>
        <w:rPr>
          <w:sz w:val="32"/>
          <w:szCs w:val="32"/>
        </w:rPr>
      </w:pPr>
    </w:p>
    <w:sectPr w:rsidR="009724A0" w:rsidRPr="007D0F7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19F2" w:rsidRDefault="00CF19F2" w:rsidP="003066AA">
      <w:pPr>
        <w:spacing w:after="0" w:line="240" w:lineRule="auto"/>
      </w:pPr>
      <w:r>
        <w:separator/>
      </w:r>
    </w:p>
  </w:endnote>
  <w:endnote w:type="continuationSeparator" w:id="0">
    <w:p w:rsidR="00CF19F2" w:rsidRDefault="00CF19F2" w:rsidP="003066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D18" w:rsidRDefault="005E0D18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0773" w:type="dxa"/>
      <w:tblInd w:w="-11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773"/>
    </w:tblGrid>
    <w:tr w:rsidR="005E0D18" w:rsidRPr="004B6ED1" w:rsidTr="003066AA">
      <w:tc>
        <w:tcPr>
          <w:tcW w:w="10773" w:type="dxa"/>
        </w:tcPr>
        <w:p w:rsidR="005E0D18" w:rsidRPr="004B6ED1" w:rsidRDefault="005E0D18" w:rsidP="003066AA">
          <w:pPr>
            <w:pStyle w:val="Piedepgina"/>
            <w:rPr>
              <w:rFonts w:ascii="Tahoma" w:hAnsi="Tahoma" w:cs="Tahoma"/>
              <w:sz w:val="14"/>
              <w:szCs w:val="14"/>
            </w:rPr>
          </w:pPr>
        </w:p>
        <w:p w:rsidR="005E0D18" w:rsidRDefault="005E0D18" w:rsidP="003066AA">
          <w:pPr>
            <w:pStyle w:val="Piedepgina"/>
            <w:rPr>
              <w:rFonts w:ascii="Tahoma" w:hAnsi="Tahoma" w:cs="Tahoma"/>
              <w:sz w:val="14"/>
              <w:szCs w:val="14"/>
            </w:rPr>
          </w:pPr>
          <w:r w:rsidRPr="004B6ED1">
            <w:rPr>
              <w:rFonts w:ascii="Tahoma" w:hAnsi="Tahoma" w:cs="Tahoma"/>
              <w:b/>
              <w:sz w:val="14"/>
              <w:szCs w:val="14"/>
            </w:rPr>
            <w:t>Universidad de los Andes</w:t>
          </w:r>
          <w:r w:rsidRPr="004B6ED1">
            <w:rPr>
              <w:rFonts w:ascii="Tahoma" w:hAnsi="Tahoma" w:cs="Tahoma"/>
              <w:sz w:val="14"/>
              <w:szCs w:val="14"/>
            </w:rPr>
            <w:t xml:space="preserve"> | Vigilada </w:t>
          </w:r>
          <w:proofErr w:type="spellStart"/>
          <w:r w:rsidRPr="004B6ED1">
            <w:rPr>
              <w:rFonts w:ascii="Tahoma" w:hAnsi="Tahoma" w:cs="Tahoma"/>
              <w:sz w:val="14"/>
              <w:szCs w:val="14"/>
            </w:rPr>
            <w:t>MinEducación</w:t>
          </w:r>
          <w:proofErr w:type="spellEnd"/>
          <w:r w:rsidRPr="004B6ED1">
            <w:rPr>
              <w:rFonts w:ascii="Tahoma" w:hAnsi="Tahoma" w:cs="Tahoma"/>
              <w:sz w:val="14"/>
              <w:szCs w:val="14"/>
            </w:rPr>
            <w:t xml:space="preserve">. </w:t>
          </w:r>
        </w:p>
        <w:p w:rsidR="005E0D18" w:rsidRPr="003066AA" w:rsidRDefault="005E0D18" w:rsidP="003066AA">
          <w:pPr>
            <w:pStyle w:val="Piedepgina"/>
            <w:rPr>
              <w:rFonts w:ascii="Tahoma" w:hAnsi="Tahoma" w:cs="Tahoma"/>
              <w:sz w:val="14"/>
              <w:szCs w:val="14"/>
            </w:rPr>
          </w:pPr>
          <w:r w:rsidRPr="004B6ED1">
            <w:rPr>
              <w:rFonts w:ascii="Tahoma" w:hAnsi="Tahoma" w:cs="Tahoma"/>
              <w:sz w:val="14"/>
              <w:szCs w:val="14"/>
            </w:rPr>
            <w:t xml:space="preserve">Reconocimiento como Universidad, Decreto 1297 del 30 de mayo de 1964 Personería Jurídica: Resolución 28 del 23 de febrero de 1949 </w:t>
          </w:r>
          <w:proofErr w:type="spellStart"/>
          <w:r w:rsidRPr="004B6ED1">
            <w:rPr>
              <w:rFonts w:ascii="Tahoma" w:hAnsi="Tahoma" w:cs="Tahoma"/>
              <w:sz w:val="14"/>
              <w:szCs w:val="14"/>
            </w:rPr>
            <w:t>MinJusticia</w:t>
          </w:r>
          <w:proofErr w:type="spellEnd"/>
          <w:r w:rsidRPr="004B6ED1">
            <w:rPr>
              <w:rFonts w:ascii="Tahoma" w:hAnsi="Tahoma" w:cs="Tahoma"/>
              <w:sz w:val="14"/>
              <w:szCs w:val="14"/>
            </w:rPr>
            <w:t>.</w:t>
          </w:r>
        </w:p>
      </w:tc>
    </w:tr>
  </w:tbl>
  <w:p w:rsidR="005E0D18" w:rsidRDefault="005E0D18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D18" w:rsidRDefault="005E0D1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19F2" w:rsidRDefault="00CF19F2" w:rsidP="003066AA">
      <w:pPr>
        <w:spacing w:after="0" w:line="240" w:lineRule="auto"/>
      </w:pPr>
      <w:r>
        <w:separator/>
      </w:r>
    </w:p>
  </w:footnote>
  <w:footnote w:type="continuationSeparator" w:id="0">
    <w:p w:rsidR="00CF19F2" w:rsidRDefault="00CF19F2" w:rsidP="003066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D18" w:rsidRDefault="005E0D18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2020" w:type="dxa"/>
      <w:tblInd w:w="-99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020"/>
    </w:tblGrid>
    <w:tr w:rsidR="005E0D18" w:rsidTr="003066AA">
      <w:tc>
        <w:tcPr>
          <w:tcW w:w="12020" w:type="dxa"/>
        </w:tcPr>
        <w:tbl>
          <w:tblPr>
            <w:tblStyle w:val="Tablaconcuadrcula"/>
            <w:tblW w:w="10241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4961"/>
            <w:gridCol w:w="5280"/>
          </w:tblGrid>
          <w:tr w:rsidR="005E0D18" w:rsidTr="003066AA">
            <w:tc>
              <w:tcPr>
                <w:tcW w:w="4961" w:type="dxa"/>
              </w:tcPr>
              <w:p w:rsidR="005E0D18" w:rsidRDefault="005E0D18" w:rsidP="003066AA">
                <w:pPr>
                  <w:pStyle w:val="Encabezado"/>
                </w:pPr>
                <w:r>
                  <w:rPr>
                    <w:noProof/>
                  </w:rPr>
                  <w:drawing>
                    <wp:inline distT="0" distB="0" distL="0" distR="0" wp14:anchorId="3D338FCB" wp14:editId="7E202374">
                      <wp:extent cx="2594759" cy="810710"/>
                      <wp:effectExtent l="0" t="0" r="0" b="8890"/>
                      <wp:docPr id="1" name="Imagen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logoUniandesMinEducacion.png"/>
                              <pic:cNvPicPr/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667959" cy="833581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5280" w:type="dxa"/>
              </w:tcPr>
              <w:p w:rsidR="005E0D18" w:rsidRDefault="005E0D18" w:rsidP="003066AA">
                <w:pPr>
                  <w:pStyle w:val="Encabezado"/>
                  <w:jc w:val="right"/>
                </w:pPr>
                <w:r>
                  <w:rPr>
                    <w:noProof/>
                  </w:rPr>
                  <w:drawing>
                    <wp:inline distT="0" distB="0" distL="0" distR="0">
                      <wp:extent cx="1685925" cy="820632"/>
                      <wp:effectExtent l="0" t="0" r="0" b="0"/>
                      <wp:docPr id="2" name="Imagen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Logo Cupi2.png"/>
                              <pic:cNvPicPr/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36744" cy="89404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</w:tbl>
        <w:p w:rsidR="005E0D18" w:rsidRDefault="005E0D18" w:rsidP="003066AA">
          <w:pPr>
            <w:pStyle w:val="Encabezado"/>
          </w:pPr>
        </w:p>
      </w:tc>
    </w:tr>
  </w:tbl>
  <w:p w:rsidR="005E0D18" w:rsidRDefault="005E0D18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D18" w:rsidRDefault="005E0D1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849FC"/>
    <w:multiLevelType w:val="hybridMultilevel"/>
    <w:tmpl w:val="103C2F2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36161675"/>
    <w:multiLevelType w:val="hybridMultilevel"/>
    <w:tmpl w:val="6B66955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5901D4"/>
    <w:multiLevelType w:val="hybridMultilevel"/>
    <w:tmpl w:val="ACDA9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60284E"/>
    <w:multiLevelType w:val="hybridMultilevel"/>
    <w:tmpl w:val="D52EFF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681A73"/>
    <w:multiLevelType w:val="hybridMultilevel"/>
    <w:tmpl w:val="AE22F51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49578B"/>
    <w:multiLevelType w:val="hybridMultilevel"/>
    <w:tmpl w:val="E03282B4"/>
    <w:lvl w:ilvl="0" w:tplc="546C115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58307E20"/>
    <w:multiLevelType w:val="hybridMultilevel"/>
    <w:tmpl w:val="AC8283C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F87CC9"/>
    <w:multiLevelType w:val="hybridMultilevel"/>
    <w:tmpl w:val="05B2D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4814EB"/>
    <w:multiLevelType w:val="hybridMultilevel"/>
    <w:tmpl w:val="84F0700A"/>
    <w:lvl w:ilvl="0" w:tplc="04090017">
      <w:start w:val="1"/>
      <w:numFmt w:val="lowerLetter"/>
      <w:lvlText w:val="%1)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6F0D0544"/>
    <w:multiLevelType w:val="hybridMultilevel"/>
    <w:tmpl w:val="3E4A16B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7"/>
  </w:num>
  <w:num w:numId="5">
    <w:abstractNumId w:val="0"/>
  </w:num>
  <w:num w:numId="6">
    <w:abstractNumId w:val="4"/>
  </w:num>
  <w:num w:numId="7">
    <w:abstractNumId w:val="1"/>
  </w:num>
  <w:num w:numId="8">
    <w:abstractNumId w:val="6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F70"/>
    <w:rsid w:val="000227AB"/>
    <w:rsid w:val="00053241"/>
    <w:rsid w:val="000977D3"/>
    <w:rsid w:val="0015053A"/>
    <w:rsid w:val="00157C12"/>
    <w:rsid w:val="00163FBE"/>
    <w:rsid w:val="001C0C54"/>
    <w:rsid w:val="00210A23"/>
    <w:rsid w:val="00300F47"/>
    <w:rsid w:val="003066AA"/>
    <w:rsid w:val="003A4130"/>
    <w:rsid w:val="004C5B64"/>
    <w:rsid w:val="0053597F"/>
    <w:rsid w:val="005712A6"/>
    <w:rsid w:val="005E0D18"/>
    <w:rsid w:val="005F04A9"/>
    <w:rsid w:val="00680E4F"/>
    <w:rsid w:val="006C7F47"/>
    <w:rsid w:val="006D46FC"/>
    <w:rsid w:val="006E42F3"/>
    <w:rsid w:val="007507B9"/>
    <w:rsid w:val="007D0F70"/>
    <w:rsid w:val="00830123"/>
    <w:rsid w:val="00906292"/>
    <w:rsid w:val="0096601C"/>
    <w:rsid w:val="009724A0"/>
    <w:rsid w:val="009F2517"/>
    <w:rsid w:val="00A30125"/>
    <w:rsid w:val="00A86D36"/>
    <w:rsid w:val="00AF3B67"/>
    <w:rsid w:val="00BA3024"/>
    <w:rsid w:val="00C61DA4"/>
    <w:rsid w:val="00CF19F2"/>
    <w:rsid w:val="00D20BA0"/>
    <w:rsid w:val="00D561A7"/>
    <w:rsid w:val="00E13E70"/>
    <w:rsid w:val="00E22278"/>
    <w:rsid w:val="00EB20F0"/>
    <w:rsid w:val="00FA4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0F70"/>
  </w:style>
  <w:style w:type="paragraph" w:styleId="Ttulo1">
    <w:name w:val="heading 1"/>
    <w:basedOn w:val="Normal"/>
    <w:next w:val="Normal"/>
    <w:link w:val="Ttulo1Car"/>
    <w:qFormat/>
    <w:rsid w:val="007D0F70"/>
    <w:pPr>
      <w:keepNext/>
      <w:pBdr>
        <w:bottom w:val="single" w:sz="4" w:space="1" w:color="auto"/>
        <w:right w:val="single" w:sz="4" w:space="4" w:color="auto"/>
      </w:pBdr>
      <w:shd w:val="clear" w:color="auto" w:fill="F3F3F3"/>
      <w:spacing w:before="240" w:after="240" w:line="240" w:lineRule="auto"/>
      <w:outlineLvl w:val="0"/>
    </w:pPr>
    <w:rPr>
      <w:rFonts w:ascii="Verdana" w:eastAsia="Times New Roman" w:hAnsi="Verdana" w:cs="Arial"/>
      <w:b/>
      <w:bCs/>
      <w:kern w:val="32"/>
      <w:sz w:val="28"/>
      <w:szCs w:val="2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066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066AA"/>
  </w:style>
  <w:style w:type="paragraph" w:styleId="Piedepgina">
    <w:name w:val="footer"/>
    <w:basedOn w:val="Normal"/>
    <w:link w:val="PiedepginaCar"/>
    <w:unhideWhenUsed/>
    <w:rsid w:val="003066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3066AA"/>
  </w:style>
  <w:style w:type="table" w:styleId="Tablaconcuadrcula">
    <w:name w:val="Table Grid"/>
    <w:basedOn w:val="Tablanormal"/>
    <w:uiPriority w:val="39"/>
    <w:rsid w:val="003066A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O"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0F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0F70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7D0F70"/>
    <w:rPr>
      <w:rFonts w:ascii="Verdana" w:eastAsia="Times New Roman" w:hAnsi="Verdana" w:cs="Arial"/>
      <w:b/>
      <w:bCs/>
      <w:kern w:val="32"/>
      <w:sz w:val="28"/>
      <w:szCs w:val="28"/>
      <w:shd w:val="clear" w:color="auto" w:fill="F3F3F3"/>
      <w:lang w:eastAsia="es-ES"/>
    </w:rPr>
  </w:style>
  <w:style w:type="paragraph" w:customStyle="1" w:styleId="TituloPrincipla">
    <w:name w:val="Titulo Principla"/>
    <w:basedOn w:val="Normal"/>
    <w:rsid w:val="007D0F70"/>
    <w:pPr>
      <w:spacing w:after="240" w:line="240" w:lineRule="auto"/>
      <w:jc w:val="center"/>
    </w:pPr>
    <w:rPr>
      <w:rFonts w:ascii="Arial" w:eastAsia="Times New Roman" w:hAnsi="Arial" w:cs="Arial"/>
      <w:b/>
      <w:sz w:val="28"/>
      <w:szCs w:val="28"/>
      <w:lang w:eastAsia="es-ES"/>
    </w:rPr>
  </w:style>
  <w:style w:type="paragraph" w:styleId="NormalWeb">
    <w:name w:val="Normal (Web)"/>
    <w:basedOn w:val="Normal"/>
    <w:uiPriority w:val="99"/>
    <w:unhideWhenUsed/>
    <w:rsid w:val="009724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D20B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0F70"/>
  </w:style>
  <w:style w:type="paragraph" w:styleId="Ttulo1">
    <w:name w:val="heading 1"/>
    <w:basedOn w:val="Normal"/>
    <w:next w:val="Normal"/>
    <w:link w:val="Ttulo1Car"/>
    <w:qFormat/>
    <w:rsid w:val="007D0F70"/>
    <w:pPr>
      <w:keepNext/>
      <w:pBdr>
        <w:bottom w:val="single" w:sz="4" w:space="1" w:color="auto"/>
        <w:right w:val="single" w:sz="4" w:space="4" w:color="auto"/>
      </w:pBdr>
      <w:shd w:val="clear" w:color="auto" w:fill="F3F3F3"/>
      <w:spacing w:before="240" w:after="240" w:line="240" w:lineRule="auto"/>
      <w:outlineLvl w:val="0"/>
    </w:pPr>
    <w:rPr>
      <w:rFonts w:ascii="Verdana" w:eastAsia="Times New Roman" w:hAnsi="Verdana" w:cs="Arial"/>
      <w:b/>
      <w:bCs/>
      <w:kern w:val="32"/>
      <w:sz w:val="28"/>
      <w:szCs w:val="2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066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066AA"/>
  </w:style>
  <w:style w:type="paragraph" w:styleId="Piedepgina">
    <w:name w:val="footer"/>
    <w:basedOn w:val="Normal"/>
    <w:link w:val="PiedepginaCar"/>
    <w:unhideWhenUsed/>
    <w:rsid w:val="003066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3066AA"/>
  </w:style>
  <w:style w:type="table" w:styleId="Tablaconcuadrcula">
    <w:name w:val="Table Grid"/>
    <w:basedOn w:val="Tablanormal"/>
    <w:uiPriority w:val="39"/>
    <w:rsid w:val="003066A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O"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0F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0F70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7D0F70"/>
    <w:rPr>
      <w:rFonts w:ascii="Verdana" w:eastAsia="Times New Roman" w:hAnsi="Verdana" w:cs="Arial"/>
      <w:b/>
      <w:bCs/>
      <w:kern w:val="32"/>
      <w:sz w:val="28"/>
      <w:szCs w:val="28"/>
      <w:shd w:val="clear" w:color="auto" w:fill="F3F3F3"/>
      <w:lang w:eastAsia="es-ES"/>
    </w:rPr>
  </w:style>
  <w:style w:type="paragraph" w:customStyle="1" w:styleId="TituloPrincipla">
    <w:name w:val="Titulo Principla"/>
    <w:basedOn w:val="Normal"/>
    <w:rsid w:val="007D0F70"/>
    <w:pPr>
      <w:spacing w:after="240" w:line="240" w:lineRule="auto"/>
      <w:jc w:val="center"/>
    </w:pPr>
    <w:rPr>
      <w:rFonts w:ascii="Arial" w:eastAsia="Times New Roman" w:hAnsi="Arial" w:cs="Arial"/>
      <w:b/>
      <w:sz w:val="28"/>
      <w:szCs w:val="28"/>
      <w:lang w:eastAsia="es-ES"/>
    </w:rPr>
  </w:style>
  <w:style w:type="paragraph" w:styleId="NormalWeb">
    <w:name w:val="Normal (Web)"/>
    <w:basedOn w:val="Normal"/>
    <w:uiPriority w:val="99"/>
    <w:unhideWhenUsed/>
    <w:rsid w:val="009724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D20B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14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istente\Dropbox\Cupi2\Pagina%20Web\N1\V3%20Final\Plantilla%20de%20document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documentos.dotx</Template>
  <TotalTime>736</TotalTime>
  <Pages>1</Pages>
  <Words>228</Words>
  <Characters>1254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German Romero</dc:creator>
  <cp:lastModifiedBy>Mario Villamizar</cp:lastModifiedBy>
  <cp:revision>15</cp:revision>
  <dcterms:created xsi:type="dcterms:W3CDTF">2016-10-03T17:14:00Z</dcterms:created>
  <dcterms:modified xsi:type="dcterms:W3CDTF">2017-07-18T21:46:00Z</dcterms:modified>
</cp:coreProperties>
</file>